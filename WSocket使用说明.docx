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onsolas" w:hAnsi="Consolas" w:eastAsia="宋体"/>
          <w:b/>
          <w:bCs/>
          <w:sz w:val="24"/>
          <w:lang w:val="en-US" w:eastAsia="zh-CN"/>
        </w:rPr>
      </w:pPr>
      <w:r>
        <w:rPr>
          <w:rFonts w:hint="eastAsia" w:ascii="Consolas" w:hAnsi="Consolas" w:eastAsia="宋体"/>
          <w:b/>
          <w:bCs/>
          <w:sz w:val="24"/>
          <w:lang w:val="en-US" w:eastAsia="zh-CN"/>
        </w:rPr>
        <w:t>WSocket使用说明</w:t>
      </w:r>
    </w:p>
    <w:p>
      <w:pPr>
        <w:jc w:val="both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作者：旋律</w:t>
      </w:r>
    </w:p>
    <w:p>
      <w:pPr>
        <w:jc w:val="both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版本：V1.2</w:t>
      </w:r>
    </w:p>
    <w:p>
      <w:pPr>
        <w:jc w:val="both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Q Q ：535770212</w:t>
      </w:r>
    </w:p>
    <w:p>
      <w:pPr>
        <w:jc w:val="both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Q 群：463603859</w:t>
      </w:r>
    </w:p>
    <w:p>
      <w:pPr>
        <w:jc w:val="both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时间：2018-9-5</w:t>
      </w:r>
    </w:p>
    <w:p>
      <w:pPr>
        <w:jc w:val="both"/>
        <w:rPr>
          <w:rFonts w:hint="eastAsia" w:ascii="Consolas" w:hAnsi="Consolas" w:eastAsia="宋体"/>
          <w:sz w:val="24"/>
          <w:lang w:val="en-US" w:eastAsia="zh-CN"/>
        </w:rPr>
      </w:pPr>
    </w:p>
    <w:p>
      <w:pPr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准备工作：</w:t>
      </w:r>
    </w:p>
    <w:p>
      <w:pPr>
        <w:ind w:firstLine="420" w:firstLineChar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导入Jar包：WSocket.jar与json.jar.......等等包，如果与原有的jar包有冲突，那就不要导入冲突包就可以啦</w:t>
      </w: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服务器端：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服务类：WServerSocket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构造方法：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参数1：socket端口号（用于客户端连接）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参数2：最大连接数（用于控制客户端连接数）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参数3：扫描的注解类路径（用于客户端调用服务器端指定的注解类方法）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代码实例：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//初始化服务器端</w:t>
      </w:r>
    </w:p>
    <w:p>
      <w:pPr>
        <w:ind w:left="84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WServerSocket wsocket = new WServerSocket(12306, 2,"com.test");</w:t>
      </w:r>
    </w:p>
    <w:p>
      <w:pPr>
        <w:ind w:left="84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wsocket.start();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//是否开启WScoket控制台打印日志  true开启/false关闭</w:t>
      </w:r>
    </w:p>
    <w:p>
      <w:pPr>
        <w:ind w:left="84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xl.sys.SysConfig.IsShowLogConsole = true;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//是否开启日志存储本地  true开启/false关闭</w:t>
      </w:r>
    </w:p>
    <w:p>
      <w:pPr>
        <w:ind w:left="84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xl.sys.SysConfig.IsSaveLogToFile = false; </w:t>
      </w:r>
    </w:p>
    <w:p>
      <w:pPr>
        <w:ind w:left="84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//日志储存路径：</w:t>
      </w:r>
    </w:p>
    <w:p>
      <w:pPr>
        <w:ind w:left="126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Linux：/opt/</w:t>
      </w:r>
    </w:p>
    <w:p>
      <w:pPr>
        <w:ind w:left="126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Windwos：C:\WSocket\Clent</w:t>
      </w:r>
    </w:p>
    <w:p>
      <w:pPr>
        <w:ind w:left="84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//获得客户端长久连接(用于调用客户端指定注解类方法),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//需客户端连接入指定类型的连接才能获得数据</w:t>
      </w:r>
    </w:p>
    <w:p>
      <w:pPr>
        <w:ind w:left="84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Map&lt;String, Socket&gt; map= wsocket.getClientSocket();</w:t>
      </w:r>
    </w:p>
    <w:p>
      <w:pPr>
        <w:ind w:left="84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548235" w:themeColor="accent6" w:themeShade="BF"/>
          <w:sz w:val="18"/>
          <w:szCs w:val="18"/>
          <w:lang w:val="en-US" w:eastAsia="zh-CN"/>
        </w:rPr>
        <w:t>//</w:t>
      </w: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客户端连接的key</w:t>
      </w:r>
    </w:p>
    <w:p>
      <w:pPr>
        <w:ind w:left="840" w:leftChars="0" w:firstLine="420" w:firstLineChars="0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String key = </w:t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map.get("key");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548235" w:themeColor="accent6" w:themeShade="BF"/>
          <w:sz w:val="18"/>
          <w:szCs w:val="18"/>
          <w:lang w:val="en-US" w:eastAsia="zh-CN"/>
        </w:rPr>
        <w:t>//wsocket.method()</w:t>
      </w: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为调用客户端方法,客户端的方法必须带有指定注解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//key用于调用key对应的客户端socket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//ClentTestClass为类注解上的值 如：@WSocket(value="ClentTestClass")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//sum为方法注解上的值 如：@WSocketMethod(value="sum")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</w:t>
      </w:r>
      <w:r>
        <w:rPr>
          <w:rFonts w:hint="eastAsia" w:ascii="Consolas" w:hAnsi="Consolas" w:eastAsia="Consolas"/>
          <w:color w:val="548235" w:themeColor="accent6" w:themeShade="BF"/>
          <w:sz w:val="18"/>
          <w:szCs w:val="18"/>
          <w:lang w:val="en-US" w:eastAsia="zh-CN"/>
        </w:rPr>
        <w:t>22</w:t>
      </w: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和</w:t>
      </w:r>
      <w:r>
        <w:rPr>
          <w:rFonts w:hint="eastAsia" w:ascii="Consolas" w:hAnsi="Consolas" w:eastAsia="Consolas"/>
          <w:color w:val="548235" w:themeColor="accent6" w:themeShade="BF"/>
          <w:sz w:val="18"/>
          <w:szCs w:val="18"/>
          <w:lang w:val="en-US" w:eastAsia="zh-CN"/>
        </w:rPr>
        <w:t>33为方法的两个参数</w:t>
      </w: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,需与注解方法参数个数一致,类型均为String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//result为这个注解方法sum的返回值</w:t>
      </w:r>
    </w:p>
    <w:p>
      <w:pPr>
        <w:ind w:left="840" w:leftChars="0" w:firstLine="420" w:firstLineChars="0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String result= wsocket.method(</w:t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key</w:t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,"</w:t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ClentTestClass</w:t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","sum","22","33");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548235" w:themeColor="accent6" w:themeShade="BF"/>
          <w:sz w:val="18"/>
          <w:szCs w:val="18"/>
          <w:lang w:val="en-US" w:eastAsia="zh-CN"/>
        </w:rPr>
        <w:t>//结束指定的注解扫描客户端长连接</w:t>
      </w:r>
    </w:p>
    <w:p>
      <w:pPr>
        <w:ind w:left="840" w:leftChars="0" w:firstLine="420" w:firstLineChars="0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Wsocket.close(</w:t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key</w:t>
      </w:r>
      <w:r>
        <w:rPr>
          <w:rFonts w:hint="eastAsia" w:ascii="Consolas" w:hAnsi="Consolas" w:eastAsia="Consolas"/>
          <w:sz w:val="18"/>
          <w:szCs w:val="18"/>
          <w:lang w:val="en-US" w:eastAsia="zh-CN"/>
        </w:rPr>
        <w:t>);</w:t>
      </w:r>
    </w:p>
    <w:p>
      <w:pPr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客户端：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服务类：WClientSocket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构造方法：</w:t>
      </w:r>
    </w:p>
    <w:p>
      <w:pPr>
        <w:ind w:left="84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/**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 @说明 ： 与服务器对接后仅用于服务器调用客户端注解类方法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 @参数 ：@param ip</w:t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连接服务器socket地址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 @参数 ：@param port 服务端口号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 @参数 ：@param path 供给服务器调用的注解类包路径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**/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public WClientSocket(String ip,int port,String path)</w:t>
      </w:r>
    </w:p>
    <w:p>
      <w:pPr>
        <w:ind w:left="84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/**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 @说明 ： type=0 用于单次服务器请求    type=1 用于连续多次服务器请求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 @参数 ：@param ip</w:t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连接服务器socket地址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 @参数 ：@param port 服务端端口号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 @参数 ：@param type 连接模式【0单次请求/1长连接】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**/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public WClientSocket(String ip,int port,int type)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代码实例：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//单次请求服务器 参数三为0代表单次请求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WClientSocket socket = new WClientSocket("127.0.0.1", 12306,0);</w:t>
      </w:r>
    </w:p>
    <w:p>
      <w:pPr>
        <w:ind w:left="840" w:leftChars="0" w:firstLine="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548235" w:themeColor="accent6" w:themeShade="BF"/>
          <w:sz w:val="18"/>
          <w:szCs w:val="18"/>
          <w:lang w:val="en-US" w:eastAsia="zh-CN"/>
        </w:rPr>
        <w:t>//wsocket.method()</w:t>
      </w: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为调用服务器端方法,服务器端的方法必须带有指定注解</w:t>
      </w:r>
    </w:p>
    <w:p>
      <w:pPr>
        <w:ind w:left="840" w:leftChars="0" w:firstLine="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//TestClass为类注解上的值 如：@WSocket(value="TestClass")</w:t>
      </w:r>
    </w:p>
    <w:p>
      <w:pPr>
        <w:ind w:left="840" w:leftChars="0" w:firstLine="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//sum为方法注解上的值 如：@WSocketMethod(value="sum")</w:t>
      </w:r>
    </w:p>
    <w:p>
      <w:pPr>
        <w:ind w:left="840" w:leftChars="0" w:firstLine="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</w:t>
      </w:r>
      <w:r>
        <w:rPr>
          <w:rFonts w:hint="eastAsia" w:ascii="Consolas" w:hAnsi="Consolas" w:eastAsia="Consolas"/>
          <w:color w:val="548235" w:themeColor="accent6" w:themeShade="BF"/>
          <w:sz w:val="18"/>
          <w:szCs w:val="18"/>
          <w:lang w:val="en-US" w:eastAsia="zh-CN"/>
        </w:rPr>
        <w:t>5</w:t>
      </w: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和</w:t>
      </w:r>
      <w:r>
        <w:rPr>
          <w:rFonts w:hint="eastAsia" w:ascii="Consolas" w:hAnsi="Consolas" w:eastAsia="Consolas"/>
          <w:color w:val="548235" w:themeColor="accent6" w:themeShade="BF"/>
          <w:sz w:val="18"/>
          <w:szCs w:val="18"/>
          <w:lang w:val="en-US" w:eastAsia="zh-CN"/>
        </w:rPr>
        <w:t>20为方法的两个参数</w:t>
      </w: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,需与注解方法参数个数一致,类型均为String</w:t>
      </w:r>
    </w:p>
    <w:p>
      <w:pPr>
        <w:ind w:left="840" w:leftChars="0" w:firstLine="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//result为这个注解方法sum的返回值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String result = socket.method("TestClass", "sum", "5","20");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//多次请求服务器 参数三为1代表多次请求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WClientSocket socket = new WClientSocket("127.0.0.1", 12306,1);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//sum2方法无参数，所以后面不需要带有参数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String result1 = socket.method("TestClass", "sum2");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String result2 = socket.method("TestClass", "sum", "5","20");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//close()多次请求用完后需要关闭连接,单次无需手动关闭，会自动关闭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socket.close();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//建立服务器调用客户端方法连接(服务器端即可通过key调用指定的注解方法)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//参数三为：客户端扫描的注解类包路径（可供服务器端调用）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WClientSocket socket = new WClientSocket("127.0.0.1", 12306,"com.util");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//getKey()一般没用，只是用来看看，正常执行上方语句即可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System.out.println("key:"+socket.getKey());</w:t>
      </w:r>
    </w:p>
    <w:p>
      <w:pPr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注解类实例：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package com.test;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import xl.annotation.WSocket;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import xl.annotation.WSocketMethod;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//供调用的类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@WSocket(value="TestClass")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public class TestClass {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//供调用的sum方法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@WSocketMethod(value="sum")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public String sum(String str1,String str2){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int int1 =Integer.valueOf(str1);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int int2 =Integer.valueOf(str2);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return String.valueOf(int1+int2);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548235" w:themeColor="accent6" w:themeShade="BF"/>
          <w:sz w:val="18"/>
          <w:szCs w:val="18"/>
          <w:lang w:val="en-US" w:eastAsia="zh-CN"/>
        </w:rPr>
        <w:t>//供调用的sum2方法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@WSocketMethod(value="sum2")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public String sum2(){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int int1 =11;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int int2 =22;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return String.valueOf("11+22="+(int1+int2));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sz w:val="24"/>
          <w:szCs w:val="24"/>
          <w:lang w:val="en-US" w:eastAsia="zh-CN"/>
        </w:rPr>
        <w:t>实用技巧：</w:t>
      </w:r>
    </w:p>
    <w:p>
      <w:pPr>
        <w:ind w:left="840" w:leftChars="0" w:firstLine="900" w:firstLineChars="50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1.灵活利用WUtil工具类可以实现调用的接口返回list或map集合</w:t>
      </w:r>
    </w:p>
    <w:p>
      <w:pPr>
        <w:ind w:firstLine="900" w:firstLineChars="50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例如：</w:t>
      </w:r>
    </w:p>
    <w:p>
      <w:pPr>
        <w:ind w:left="126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//方法</w:t>
      </w:r>
    </w:p>
    <w:p>
      <w:pPr>
        <w:ind w:left="126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@WSocketMethod(value="test")</w:t>
      </w:r>
    </w:p>
    <w:p>
      <w:pPr>
        <w:ind w:left="84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public String test(String str){</w:t>
      </w:r>
    </w:p>
    <w:p>
      <w:pPr>
        <w:ind w:left="168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List result = new ArrayList();</w:t>
      </w:r>
    </w:p>
    <w:p>
      <w:pPr>
        <w:ind w:left="168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result.add(str);</w:t>
      </w:r>
    </w:p>
    <w:p>
      <w:pPr>
        <w:ind w:left="168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return WUtil.listToStr(result);</w:t>
      </w:r>
    </w:p>
    <w:p>
      <w:pPr>
        <w:ind w:left="126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//调用</w:t>
      </w:r>
    </w:p>
    <w:p>
      <w:pPr>
        <w:ind w:left="126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String result = socket.method("TestClass", "test", "testMethod");</w:t>
      </w:r>
    </w:p>
    <w:p>
      <w:pPr>
        <w:ind w:left="126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List list = WUtil.strToList(result);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</w:p>
    <w:p>
      <w:pPr>
        <w:ind w:left="126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工具类：xl.util.WUtil</w:t>
      </w:r>
    </w:p>
    <w:p>
      <w:pPr>
        <w:ind w:left="84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/**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 @说明 ： List集合转换成String (List可以存放实体对象，或其他类型)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**/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public static String listToStr(List list)</w:t>
      </w:r>
    </w:p>
    <w:p>
      <w:pPr>
        <w:ind w:left="84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/**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 @说明 ： String集合转换成List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**/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public static List strToList(String str)</w:t>
      </w:r>
    </w:p>
    <w:p>
      <w:pPr>
        <w:ind w:left="84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/**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 @说明 ： map转String (map可以存放实体对象，或其他类型)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**/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public static String mapToStr(Map map)</w:t>
      </w:r>
    </w:p>
    <w:p>
      <w:pPr>
        <w:ind w:left="84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>/**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 @说明 ： String转map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**/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public static Map strToMap(String str)</w:t>
      </w: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eastAsia="宋体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6838"/>
    <w:rsid w:val="00077CB8"/>
    <w:rsid w:val="00191F04"/>
    <w:rsid w:val="00705F51"/>
    <w:rsid w:val="009D3C8C"/>
    <w:rsid w:val="009F14FE"/>
    <w:rsid w:val="00A55EC7"/>
    <w:rsid w:val="00AE34FB"/>
    <w:rsid w:val="0123294C"/>
    <w:rsid w:val="012E62A7"/>
    <w:rsid w:val="01315447"/>
    <w:rsid w:val="01480FF4"/>
    <w:rsid w:val="018655B9"/>
    <w:rsid w:val="01AD51AB"/>
    <w:rsid w:val="01CA611E"/>
    <w:rsid w:val="01D008F7"/>
    <w:rsid w:val="01E6153E"/>
    <w:rsid w:val="021724C7"/>
    <w:rsid w:val="0219147C"/>
    <w:rsid w:val="023730B1"/>
    <w:rsid w:val="023B3225"/>
    <w:rsid w:val="02672BA0"/>
    <w:rsid w:val="028A36D0"/>
    <w:rsid w:val="029E6DE0"/>
    <w:rsid w:val="02AC4EA7"/>
    <w:rsid w:val="02E51668"/>
    <w:rsid w:val="03A16FA2"/>
    <w:rsid w:val="03B57570"/>
    <w:rsid w:val="03F751BD"/>
    <w:rsid w:val="03FB083E"/>
    <w:rsid w:val="04645BE2"/>
    <w:rsid w:val="04900EFA"/>
    <w:rsid w:val="04BB6B38"/>
    <w:rsid w:val="04CC649F"/>
    <w:rsid w:val="04D64870"/>
    <w:rsid w:val="056822D0"/>
    <w:rsid w:val="05937F16"/>
    <w:rsid w:val="05AB31E7"/>
    <w:rsid w:val="05D941E9"/>
    <w:rsid w:val="05E7456D"/>
    <w:rsid w:val="06282EB8"/>
    <w:rsid w:val="066A4ACC"/>
    <w:rsid w:val="066B6C6E"/>
    <w:rsid w:val="06A959C7"/>
    <w:rsid w:val="06C45672"/>
    <w:rsid w:val="06C93C57"/>
    <w:rsid w:val="06E0001F"/>
    <w:rsid w:val="06E3758C"/>
    <w:rsid w:val="075171CB"/>
    <w:rsid w:val="075A487B"/>
    <w:rsid w:val="07716D48"/>
    <w:rsid w:val="07777D7A"/>
    <w:rsid w:val="08527EE6"/>
    <w:rsid w:val="0859197E"/>
    <w:rsid w:val="08664CA9"/>
    <w:rsid w:val="08CC3D6C"/>
    <w:rsid w:val="090473B0"/>
    <w:rsid w:val="09183F88"/>
    <w:rsid w:val="094F7101"/>
    <w:rsid w:val="09912772"/>
    <w:rsid w:val="09C522D9"/>
    <w:rsid w:val="09FA30E8"/>
    <w:rsid w:val="0A6D76AD"/>
    <w:rsid w:val="0A910DAB"/>
    <w:rsid w:val="0A9F20BD"/>
    <w:rsid w:val="0AA764B8"/>
    <w:rsid w:val="0AC94ED7"/>
    <w:rsid w:val="0B2702CD"/>
    <w:rsid w:val="0B96069F"/>
    <w:rsid w:val="0BBB710C"/>
    <w:rsid w:val="0BBF1113"/>
    <w:rsid w:val="0BFF6C31"/>
    <w:rsid w:val="0C030FC2"/>
    <w:rsid w:val="0C0974FA"/>
    <w:rsid w:val="0C0F2838"/>
    <w:rsid w:val="0C4205DD"/>
    <w:rsid w:val="0C6A6C99"/>
    <w:rsid w:val="0C6E271D"/>
    <w:rsid w:val="0C7740F3"/>
    <w:rsid w:val="0C787258"/>
    <w:rsid w:val="0CC3715A"/>
    <w:rsid w:val="0CEA3763"/>
    <w:rsid w:val="0D0C779B"/>
    <w:rsid w:val="0D801B84"/>
    <w:rsid w:val="0D80323F"/>
    <w:rsid w:val="0D877D79"/>
    <w:rsid w:val="0DE412B0"/>
    <w:rsid w:val="0E8C64FE"/>
    <w:rsid w:val="0E902B9C"/>
    <w:rsid w:val="0EB027D6"/>
    <w:rsid w:val="0ED964E6"/>
    <w:rsid w:val="0F5D0B3D"/>
    <w:rsid w:val="0FBC2146"/>
    <w:rsid w:val="0FF942AC"/>
    <w:rsid w:val="0FFD16A7"/>
    <w:rsid w:val="10A9096A"/>
    <w:rsid w:val="10B34CF3"/>
    <w:rsid w:val="11142B16"/>
    <w:rsid w:val="11342FAD"/>
    <w:rsid w:val="1144085C"/>
    <w:rsid w:val="11650315"/>
    <w:rsid w:val="11665F51"/>
    <w:rsid w:val="11991036"/>
    <w:rsid w:val="11D6296F"/>
    <w:rsid w:val="12696466"/>
    <w:rsid w:val="126D211F"/>
    <w:rsid w:val="12CB4822"/>
    <w:rsid w:val="12D01F8C"/>
    <w:rsid w:val="12D4366D"/>
    <w:rsid w:val="12F41989"/>
    <w:rsid w:val="13563BA8"/>
    <w:rsid w:val="13743C7F"/>
    <w:rsid w:val="13794FCD"/>
    <w:rsid w:val="13977B13"/>
    <w:rsid w:val="13982612"/>
    <w:rsid w:val="13A23184"/>
    <w:rsid w:val="13BB184A"/>
    <w:rsid w:val="13E352C3"/>
    <w:rsid w:val="1467263A"/>
    <w:rsid w:val="148E028A"/>
    <w:rsid w:val="14A27CA9"/>
    <w:rsid w:val="14D7663C"/>
    <w:rsid w:val="14DA2AE4"/>
    <w:rsid w:val="14ED0BD3"/>
    <w:rsid w:val="14EF5D24"/>
    <w:rsid w:val="14F44C42"/>
    <w:rsid w:val="15053380"/>
    <w:rsid w:val="15090BB6"/>
    <w:rsid w:val="15163562"/>
    <w:rsid w:val="1595280A"/>
    <w:rsid w:val="15DA738D"/>
    <w:rsid w:val="15E3215F"/>
    <w:rsid w:val="161F69B3"/>
    <w:rsid w:val="167E6C7D"/>
    <w:rsid w:val="16820254"/>
    <w:rsid w:val="16A408B7"/>
    <w:rsid w:val="16B43FF8"/>
    <w:rsid w:val="16C53F77"/>
    <w:rsid w:val="16C61B3C"/>
    <w:rsid w:val="16F769BD"/>
    <w:rsid w:val="17087080"/>
    <w:rsid w:val="17486AFA"/>
    <w:rsid w:val="17494591"/>
    <w:rsid w:val="178D0E06"/>
    <w:rsid w:val="179509C9"/>
    <w:rsid w:val="179853D5"/>
    <w:rsid w:val="180B393B"/>
    <w:rsid w:val="18303CE7"/>
    <w:rsid w:val="18577913"/>
    <w:rsid w:val="186A558C"/>
    <w:rsid w:val="18833F1C"/>
    <w:rsid w:val="189C6685"/>
    <w:rsid w:val="18C50049"/>
    <w:rsid w:val="18FD3FE3"/>
    <w:rsid w:val="19252201"/>
    <w:rsid w:val="19FD6E20"/>
    <w:rsid w:val="1A1D6E90"/>
    <w:rsid w:val="1A697A11"/>
    <w:rsid w:val="1A7071BA"/>
    <w:rsid w:val="1A737471"/>
    <w:rsid w:val="1A8D22BF"/>
    <w:rsid w:val="1AA34386"/>
    <w:rsid w:val="1AB30913"/>
    <w:rsid w:val="1ABC0273"/>
    <w:rsid w:val="1ADF6C2E"/>
    <w:rsid w:val="1B052041"/>
    <w:rsid w:val="1B15038F"/>
    <w:rsid w:val="1B676BC2"/>
    <w:rsid w:val="1B905445"/>
    <w:rsid w:val="1BB75585"/>
    <w:rsid w:val="1C185752"/>
    <w:rsid w:val="1C1971EC"/>
    <w:rsid w:val="1C5573C5"/>
    <w:rsid w:val="1C5B2402"/>
    <w:rsid w:val="1C7E51A2"/>
    <w:rsid w:val="1D066C10"/>
    <w:rsid w:val="1D083921"/>
    <w:rsid w:val="1D4945AE"/>
    <w:rsid w:val="1DC541B3"/>
    <w:rsid w:val="1DDA63F6"/>
    <w:rsid w:val="1DDB61BB"/>
    <w:rsid w:val="1DFF1166"/>
    <w:rsid w:val="1E092EEF"/>
    <w:rsid w:val="1E0E2E5E"/>
    <w:rsid w:val="1E51473F"/>
    <w:rsid w:val="1E590476"/>
    <w:rsid w:val="1E602F2F"/>
    <w:rsid w:val="1E8741F5"/>
    <w:rsid w:val="1E880374"/>
    <w:rsid w:val="1ECD022F"/>
    <w:rsid w:val="1F176350"/>
    <w:rsid w:val="1F8F40E7"/>
    <w:rsid w:val="1F9D7AE5"/>
    <w:rsid w:val="1FAA6F8C"/>
    <w:rsid w:val="1FDA451F"/>
    <w:rsid w:val="1FDD105A"/>
    <w:rsid w:val="204F464F"/>
    <w:rsid w:val="20D748EB"/>
    <w:rsid w:val="20EA40AC"/>
    <w:rsid w:val="20FE1C0C"/>
    <w:rsid w:val="212755BA"/>
    <w:rsid w:val="213B69EC"/>
    <w:rsid w:val="21562C02"/>
    <w:rsid w:val="215E66EE"/>
    <w:rsid w:val="21B00791"/>
    <w:rsid w:val="22000BE7"/>
    <w:rsid w:val="222E60CE"/>
    <w:rsid w:val="226D2A27"/>
    <w:rsid w:val="22707DD1"/>
    <w:rsid w:val="22890CBD"/>
    <w:rsid w:val="22B840C8"/>
    <w:rsid w:val="22CF4A8E"/>
    <w:rsid w:val="22DD268A"/>
    <w:rsid w:val="23522CA8"/>
    <w:rsid w:val="235B3144"/>
    <w:rsid w:val="235C71C1"/>
    <w:rsid w:val="235F0606"/>
    <w:rsid w:val="23893635"/>
    <w:rsid w:val="23A1059F"/>
    <w:rsid w:val="23D234AB"/>
    <w:rsid w:val="23D45B26"/>
    <w:rsid w:val="23DA09ED"/>
    <w:rsid w:val="23DE61A8"/>
    <w:rsid w:val="23EF2E2E"/>
    <w:rsid w:val="240B6915"/>
    <w:rsid w:val="240C3891"/>
    <w:rsid w:val="247946D1"/>
    <w:rsid w:val="24916ACD"/>
    <w:rsid w:val="2492097B"/>
    <w:rsid w:val="249C3DD1"/>
    <w:rsid w:val="24A84EB6"/>
    <w:rsid w:val="24BF1BB8"/>
    <w:rsid w:val="24CC1D04"/>
    <w:rsid w:val="252F5551"/>
    <w:rsid w:val="253E31F1"/>
    <w:rsid w:val="256963B6"/>
    <w:rsid w:val="25785195"/>
    <w:rsid w:val="260B0717"/>
    <w:rsid w:val="261877A1"/>
    <w:rsid w:val="261B38E6"/>
    <w:rsid w:val="26491A84"/>
    <w:rsid w:val="26CF66C4"/>
    <w:rsid w:val="271C70AB"/>
    <w:rsid w:val="276713F0"/>
    <w:rsid w:val="279D48C1"/>
    <w:rsid w:val="27BD52BC"/>
    <w:rsid w:val="27D10E99"/>
    <w:rsid w:val="28242DA3"/>
    <w:rsid w:val="284C4937"/>
    <w:rsid w:val="28745569"/>
    <w:rsid w:val="28867618"/>
    <w:rsid w:val="28875A9E"/>
    <w:rsid w:val="28E45F6E"/>
    <w:rsid w:val="29122CC2"/>
    <w:rsid w:val="291C45AA"/>
    <w:rsid w:val="292C58E2"/>
    <w:rsid w:val="294E513F"/>
    <w:rsid w:val="29552BC1"/>
    <w:rsid w:val="295D0EE6"/>
    <w:rsid w:val="295E4800"/>
    <w:rsid w:val="298079D6"/>
    <w:rsid w:val="2A1A46D3"/>
    <w:rsid w:val="2A8E1CA8"/>
    <w:rsid w:val="2AB71BDB"/>
    <w:rsid w:val="2AF542B0"/>
    <w:rsid w:val="2B0B1580"/>
    <w:rsid w:val="2B5C4A81"/>
    <w:rsid w:val="2BA4010B"/>
    <w:rsid w:val="2BEB6523"/>
    <w:rsid w:val="2C0518AD"/>
    <w:rsid w:val="2C081565"/>
    <w:rsid w:val="2C17706F"/>
    <w:rsid w:val="2C473DD6"/>
    <w:rsid w:val="2C577E60"/>
    <w:rsid w:val="2C784561"/>
    <w:rsid w:val="2C8E25A1"/>
    <w:rsid w:val="2CB74A72"/>
    <w:rsid w:val="2CBA1F2E"/>
    <w:rsid w:val="2CC97605"/>
    <w:rsid w:val="2CE12AEC"/>
    <w:rsid w:val="2D025704"/>
    <w:rsid w:val="2D126B57"/>
    <w:rsid w:val="2DAE5749"/>
    <w:rsid w:val="2DE77E83"/>
    <w:rsid w:val="2E087D80"/>
    <w:rsid w:val="2E1A4E70"/>
    <w:rsid w:val="2E293AA2"/>
    <w:rsid w:val="2E39302F"/>
    <w:rsid w:val="2EC40B2F"/>
    <w:rsid w:val="2EE34E36"/>
    <w:rsid w:val="2EF83E42"/>
    <w:rsid w:val="2F3E1A51"/>
    <w:rsid w:val="2F5B4D22"/>
    <w:rsid w:val="2F62015B"/>
    <w:rsid w:val="2F653A3B"/>
    <w:rsid w:val="2F7268A4"/>
    <w:rsid w:val="2F7B1673"/>
    <w:rsid w:val="2F862BCC"/>
    <w:rsid w:val="30086775"/>
    <w:rsid w:val="300E2EA6"/>
    <w:rsid w:val="302A228F"/>
    <w:rsid w:val="306C075E"/>
    <w:rsid w:val="3097786A"/>
    <w:rsid w:val="30985C68"/>
    <w:rsid w:val="30B5557A"/>
    <w:rsid w:val="30DA7976"/>
    <w:rsid w:val="30E97158"/>
    <w:rsid w:val="30FB4BE3"/>
    <w:rsid w:val="31347BA9"/>
    <w:rsid w:val="316839E1"/>
    <w:rsid w:val="31C90933"/>
    <w:rsid w:val="31E43D6A"/>
    <w:rsid w:val="31EB459C"/>
    <w:rsid w:val="31F23BD9"/>
    <w:rsid w:val="32B130F8"/>
    <w:rsid w:val="32D866EF"/>
    <w:rsid w:val="32F364DF"/>
    <w:rsid w:val="32FF18C1"/>
    <w:rsid w:val="33023AC4"/>
    <w:rsid w:val="330B5887"/>
    <w:rsid w:val="33253B42"/>
    <w:rsid w:val="332D1CE6"/>
    <w:rsid w:val="33473B17"/>
    <w:rsid w:val="337D53C8"/>
    <w:rsid w:val="33D30600"/>
    <w:rsid w:val="34361298"/>
    <w:rsid w:val="343E4115"/>
    <w:rsid w:val="34A57CDE"/>
    <w:rsid w:val="34B201FD"/>
    <w:rsid w:val="34D23493"/>
    <w:rsid w:val="34DC4FB0"/>
    <w:rsid w:val="34DF5C4D"/>
    <w:rsid w:val="34E56886"/>
    <w:rsid w:val="351C16F9"/>
    <w:rsid w:val="359865E9"/>
    <w:rsid w:val="35BA2E9B"/>
    <w:rsid w:val="35D50DD6"/>
    <w:rsid w:val="35DA4520"/>
    <w:rsid w:val="35DB5D35"/>
    <w:rsid w:val="369F0EDA"/>
    <w:rsid w:val="36A34A13"/>
    <w:rsid w:val="36D52715"/>
    <w:rsid w:val="36E07526"/>
    <w:rsid w:val="370C594A"/>
    <w:rsid w:val="371F1669"/>
    <w:rsid w:val="37241F11"/>
    <w:rsid w:val="374B0D7E"/>
    <w:rsid w:val="37824BA2"/>
    <w:rsid w:val="37B62CB1"/>
    <w:rsid w:val="37D3035F"/>
    <w:rsid w:val="37E36548"/>
    <w:rsid w:val="37F31EC4"/>
    <w:rsid w:val="38293796"/>
    <w:rsid w:val="383614DA"/>
    <w:rsid w:val="38A61255"/>
    <w:rsid w:val="38F45950"/>
    <w:rsid w:val="390A1548"/>
    <w:rsid w:val="390E6F9E"/>
    <w:rsid w:val="39162286"/>
    <w:rsid w:val="391A140F"/>
    <w:rsid w:val="3928285F"/>
    <w:rsid w:val="3940785D"/>
    <w:rsid w:val="39664B55"/>
    <w:rsid w:val="39A7239A"/>
    <w:rsid w:val="39E25B1E"/>
    <w:rsid w:val="39EF2443"/>
    <w:rsid w:val="3A3760A6"/>
    <w:rsid w:val="3A672501"/>
    <w:rsid w:val="3ABA1BA3"/>
    <w:rsid w:val="3B033C29"/>
    <w:rsid w:val="3B3B6231"/>
    <w:rsid w:val="3B5018F8"/>
    <w:rsid w:val="3B841DE1"/>
    <w:rsid w:val="3B997D4C"/>
    <w:rsid w:val="3BBB5693"/>
    <w:rsid w:val="3BFD3AB9"/>
    <w:rsid w:val="3C2024A0"/>
    <w:rsid w:val="3C300221"/>
    <w:rsid w:val="3C430C55"/>
    <w:rsid w:val="3C521C22"/>
    <w:rsid w:val="3C597726"/>
    <w:rsid w:val="3C6308F8"/>
    <w:rsid w:val="3C846B54"/>
    <w:rsid w:val="3C8F60D4"/>
    <w:rsid w:val="3D0062D9"/>
    <w:rsid w:val="3D0E4B34"/>
    <w:rsid w:val="3D2E35E7"/>
    <w:rsid w:val="3D9A28C0"/>
    <w:rsid w:val="3DD808C5"/>
    <w:rsid w:val="3DE0546A"/>
    <w:rsid w:val="3E9F6BE0"/>
    <w:rsid w:val="3EB03C4F"/>
    <w:rsid w:val="3EBA010E"/>
    <w:rsid w:val="3EDC6979"/>
    <w:rsid w:val="3EDD0659"/>
    <w:rsid w:val="3EE8054B"/>
    <w:rsid w:val="3F0306C0"/>
    <w:rsid w:val="3F0705F3"/>
    <w:rsid w:val="3F1C56F2"/>
    <w:rsid w:val="3F3F7708"/>
    <w:rsid w:val="3F4C7E06"/>
    <w:rsid w:val="3F524B77"/>
    <w:rsid w:val="3F5F3177"/>
    <w:rsid w:val="3FC93597"/>
    <w:rsid w:val="3FF12FB6"/>
    <w:rsid w:val="3FF75732"/>
    <w:rsid w:val="40020758"/>
    <w:rsid w:val="40061B76"/>
    <w:rsid w:val="406D76DD"/>
    <w:rsid w:val="406F5DD4"/>
    <w:rsid w:val="408441E9"/>
    <w:rsid w:val="409B2759"/>
    <w:rsid w:val="40A96857"/>
    <w:rsid w:val="40F5232E"/>
    <w:rsid w:val="412B3567"/>
    <w:rsid w:val="41D02D1A"/>
    <w:rsid w:val="41FE4F12"/>
    <w:rsid w:val="426C25B4"/>
    <w:rsid w:val="42B02F94"/>
    <w:rsid w:val="42BE0FAC"/>
    <w:rsid w:val="42CB70EA"/>
    <w:rsid w:val="432A3BF0"/>
    <w:rsid w:val="433B68A3"/>
    <w:rsid w:val="43447A91"/>
    <w:rsid w:val="43602D45"/>
    <w:rsid w:val="43613D62"/>
    <w:rsid w:val="43B36C32"/>
    <w:rsid w:val="43CC64F9"/>
    <w:rsid w:val="444C06D7"/>
    <w:rsid w:val="445E6BB8"/>
    <w:rsid w:val="447C0894"/>
    <w:rsid w:val="44F07518"/>
    <w:rsid w:val="44F41117"/>
    <w:rsid w:val="45305259"/>
    <w:rsid w:val="45456978"/>
    <w:rsid w:val="459E5C52"/>
    <w:rsid w:val="45A163B9"/>
    <w:rsid w:val="45A25068"/>
    <w:rsid w:val="45A9183E"/>
    <w:rsid w:val="45DB3CE4"/>
    <w:rsid w:val="45E74375"/>
    <w:rsid w:val="46395184"/>
    <w:rsid w:val="464A707E"/>
    <w:rsid w:val="46A24CDA"/>
    <w:rsid w:val="46A91C8E"/>
    <w:rsid w:val="46D5639A"/>
    <w:rsid w:val="46F2682E"/>
    <w:rsid w:val="4742135E"/>
    <w:rsid w:val="474A1D18"/>
    <w:rsid w:val="47701CBA"/>
    <w:rsid w:val="47802E4D"/>
    <w:rsid w:val="479911A6"/>
    <w:rsid w:val="47A70FE7"/>
    <w:rsid w:val="47AF6BFB"/>
    <w:rsid w:val="47B64C22"/>
    <w:rsid w:val="47C86AC2"/>
    <w:rsid w:val="483B53D9"/>
    <w:rsid w:val="48507781"/>
    <w:rsid w:val="48520690"/>
    <w:rsid w:val="48871863"/>
    <w:rsid w:val="488D7178"/>
    <w:rsid w:val="48A44A23"/>
    <w:rsid w:val="48D63435"/>
    <w:rsid w:val="490E60CF"/>
    <w:rsid w:val="49227C7F"/>
    <w:rsid w:val="4936577E"/>
    <w:rsid w:val="493C3EB5"/>
    <w:rsid w:val="494D6863"/>
    <w:rsid w:val="49887568"/>
    <w:rsid w:val="499426C8"/>
    <w:rsid w:val="4A53523E"/>
    <w:rsid w:val="4A637229"/>
    <w:rsid w:val="4A64583C"/>
    <w:rsid w:val="4A6521A5"/>
    <w:rsid w:val="4A8269A0"/>
    <w:rsid w:val="4A940173"/>
    <w:rsid w:val="4AA41E82"/>
    <w:rsid w:val="4AEA1784"/>
    <w:rsid w:val="4B1017BD"/>
    <w:rsid w:val="4B331309"/>
    <w:rsid w:val="4B376C0D"/>
    <w:rsid w:val="4B885FE3"/>
    <w:rsid w:val="4B9C53A8"/>
    <w:rsid w:val="4BBB1F50"/>
    <w:rsid w:val="4BC7231B"/>
    <w:rsid w:val="4BE7451C"/>
    <w:rsid w:val="4BEE5903"/>
    <w:rsid w:val="4C026DAD"/>
    <w:rsid w:val="4C612F97"/>
    <w:rsid w:val="4C6B19A9"/>
    <w:rsid w:val="4CD03011"/>
    <w:rsid w:val="4D0C0EBA"/>
    <w:rsid w:val="4D5211FC"/>
    <w:rsid w:val="4D7E50C9"/>
    <w:rsid w:val="4D9C05C9"/>
    <w:rsid w:val="4DA303DB"/>
    <w:rsid w:val="4DAE16C0"/>
    <w:rsid w:val="4DD1424D"/>
    <w:rsid w:val="4DF72F24"/>
    <w:rsid w:val="4E5F03F0"/>
    <w:rsid w:val="4EC10B98"/>
    <w:rsid w:val="4EC51397"/>
    <w:rsid w:val="4EDC75C2"/>
    <w:rsid w:val="4EE1079F"/>
    <w:rsid w:val="4EF308F1"/>
    <w:rsid w:val="4F0D4865"/>
    <w:rsid w:val="4F4F3B6A"/>
    <w:rsid w:val="4F925AEA"/>
    <w:rsid w:val="4F995EC2"/>
    <w:rsid w:val="4F9C053E"/>
    <w:rsid w:val="4FAE03B1"/>
    <w:rsid w:val="4FBA73EC"/>
    <w:rsid w:val="4FDA295B"/>
    <w:rsid w:val="501A509B"/>
    <w:rsid w:val="502E2053"/>
    <w:rsid w:val="50741E6A"/>
    <w:rsid w:val="50CD2B7E"/>
    <w:rsid w:val="50E11FB4"/>
    <w:rsid w:val="50F75D65"/>
    <w:rsid w:val="5141587C"/>
    <w:rsid w:val="51A3377F"/>
    <w:rsid w:val="51D512EC"/>
    <w:rsid w:val="51E00151"/>
    <w:rsid w:val="51F84D8B"/>
    <w:rsid w:val="51FB7672"/>
    <w:rsid w:val="52057E4F"/>
    <w:rsid w:val="52134F72"/>
    <w:rsid w:val="5216522C"/>
    <w:rsid w:val="521B48D9"/>
    <w:rsid w:val="521E0412"/>
    <w:rsid w:val="525D05CF"/>
    <w:rsid w:val="52680E85"/>
    <w:rsid w:val="526F1A66"/>
    <w:rsid w:val="52752461"/>
    <w:rsid w:val="52775B71"/>
    <w:rsid w:val="52985B87"/>
    <w:rsid w:val="52A03865"/>
    <w:rsid w:val="52D549E9"/>
    <w:rsid w:val="52E963AA"/>
    <w:rsid w:val="53064036"/>
    <w:rsid w:val="5315285F"/>
    <w:rsid w:val="535638A3"/>
    <w:rsid w:val="537530E4"/>
    <w:rsid w:val="538376D2"/>
    <w:rsid w:val="538A64D6"/>
    <w:rsid w:val="53902A5E"/>
    <w:rsid w:val="53BF30FA"/>
    <w:rsid w:val="53C67BA0"/>
    <w:rsid w:val="53CC31A5"/>
    <w:rsid w:val="53D10237"/>
    <w:rsid w:val="53D544D9"/>
    <w:rsid w:val="53F95A7E"/>
    <w:rsid w:val="540242A0"/>
    <w:rsid w:val="540C3783"/>
    <w:rsid w:val="54393916"/>
    <w:rsid w:val="54417E15"/>
    <w:rsid w:val="547543EE"/>
    <w:rsid w:val="5478173F"/>
    <w:rsid w:val="54D00771"/>
    <w:rsid w:val="54EE3292"/>
    <w:rsid w:val="55595090"/>
    <w:rsid w:val="55765BC6"/>
    <w:rsid w:val="55B85D44"/>
    <w:rsid w:val="55E62CF2"/>
    <w:rsid w:val="562E55B9"/>
    <w:rsid w:val="56537272"/>
    <w:rsid w:val="5654229E"/>
    <w:rsid w:val="56BF506C"/>
    <w:rsid w:val="57093B0A"/>
    <w:rsid w:val="57893611"/>
    <w:rsid w:val="57A6036A"/>
    <w:rsid w:val="57F57ABB"/>
    <w:rsid w:val="58462612"/>
    <w:rsid w:val="586440C0"/>
    <w:rsid w:val="588D3A67"/>
    <w:rsid w:val="58C15EC4"/>
    <w:rsid w:val="58D61CB8"/>
    <w:rsid w:val="594C592A"/>
    <w:rsid w:val="594F483B"/>
    <w:rsid w:val="59745767"/>
    <w:rsid w:val="599D1C5A"/>
    <w:rsid w:val="59A0606C"/>
    <w:rsid w:val="59D07EF3"/>
    <w:rsid w:val="59D12218"/>
    <w:rsid w:val="59F424B0"/>
    <w:rsid w:val="5A726911"/>
    <w:rsid w:val="5AAA44E3"/>
    <w:rsid w:val="5AF1368E"/>
    <w:rsid w:val="5AF258AB"/>
    <w:rsid w:val="5AF64141"/>
    <w:rsid w:val="5B0F5EA9"/>
    <w:rsid w:val="5B544A0D"/>
    <w:rsid w:val="5B580907"/>
    <w:rsid w:val="5B66082E"/>
    <w:rsid w:val="5B6A7CA6"/>
    <w:rsid w:val="5BAF57B6"/>
    <w:rsid w:val="5BB774D2"/>
    <w:rsid w:val="5BBD25A8"/>
    <w:rsid w:val="5BCE0141"/>
    <w:rsid w:val="5BE06F9B"/>
    <w:rsid w:val="5BF43C68"/>
    <w:rsid w:val="5C524B2A"/>
    <w:rsid w:val="5C6103E2"/>
    <w:rsid w:val="5C8748DA"/>
    <w:rsid w:val="5CB53B25"/>
    <w:rsid w:val="5CC43E18"/>
    <w:rsid w:val="5CD84FAF"/>
    <w:rsid w:val="5D010A29"/>
    <w:rsid w:val="5D3A4D37"/>
    <w:rsid w:val="5DA60239"/>
    <w:rsid w:val="5DF74009"/>
    <w:rsid w:val="5E127B8F"/>
    <w:rsid w:val="5E655262"/>
    <w:rsid w:val="5E685C3A"/>
    <w:rsid w:val="5EE22EAD"/>
    <w:rsid w:val="5EEB47F7"/>
    <w:rsid w:val="5F622C0A"/>
    <w:rsid w:val="5F732A4D"/>
    <w:rsid w:val="5F8019A2"/>
    <w:rsid w:val="5F9640F4"/>
    <w:rsid w:val="5FDC0F0C"/>
    <w:rsid w:val="5FE55AE6"/>
    <w:rsid w:val="60377022"/>
    <w:rsid w:val="603D2403"/>
    <w:rsid w:val="60852A00"/>
    <w:rsid w:val="608C20B0"/>
    <w:rsid w:val="609511FD"/>
    <w:rsid w:val="609B6AEA"/>
    <w:rsid w:val="60AD6D1A"/>
    <w:rsid w:val="60CA0B90"/>
    <w:rsid w:val="612C502E"/>
    <w:rsid w:val="61ED70EF"/>
    <w:rsid w:val="624753DE"/>
    <w:rsid w:val="62534EE7"/>
    <w:rsid w:val="628F5199"/>
    <w:rsid w:val="62921848"/>
    <w:rsid w:val="62BB5B51"/>
    <w:rsid w:val="62E5094D"/>
    <w:rsid w:val="62FE4740"/>
    <w:rsid w:val="630E59D6"/>
    <w:rsid w:val="631E7CE5"/>
    <w:rsid w:val="63215EF0"/>
    <w:rsid w:val="632E6F1F"/>
    <w:rsid w:val="632E7369"/>
    <w:rsid w:val="635366EC"/>
    <w:rsid w:val="63A259FF"/>
    <w:rsid w:val="63BC001E"/>
    <w:rsid w:val="63BF4F86"/>
    <w:rsid w:val="63C6314C"/>
    <w:rsid w:val="64020879"/>
    <w:rsid w:val="64192431"/>
    <w:rsid w:val="641E7590"/>
    <w:rsid w:val="642B1090"/>
    <w:rsid w:val="642D6EC4"/>
    <w:rsid w:val="64365702"/>
    <w:rsid w:val="646B6F5C"/>
    <w:rsid w:val="64967FEA"/>
    <w:rsid w:val="64B3285C"/>
    <w:rsid w:val="64B646D9"/>
    <w:rsid w:val="64C1130C"/>
    <w:rsid w:val="64DB032B"/>
    <w:rsid w:val="64E17845"/>
    <w:rsid w:val="65395E1A"/>
    <w:rsid w:val="656137CB"/>
    <w:rsid w:val="65964464"/>
    <w:rsid w:val="65BB1F9B"/>
    <w:rsid w:val="65C450B0"/>
    <w:rsid w:val="65C46C03"/>
    <w:rsid w:val="664307B2"/>
    <w:rsid w:val="669C3117"/>
    <w:rsid w:val="66AE72FD"/>
    <w:rsid w:val="66BB4B6E"/>
    <w:rsid w:val="66D108C3"/>
    <w:rsid w:val="66EA3D7C"/>
    <w:rsid w:val="67030AD9"/>
    <w:rsid w:val="671835D0"/>
    <w:rsid w:val="67220B19"/>
    <w:rsid w:val="67560835"/>
    <w:rsid w:val="67663436"/>
    <w:rsid w:val="67A95EEB"/>
    <w:rsid w:val="67AF5F86"/>
    <w:rsid w:val="67C12098"/>
    <w:rsid w:val="67C52447"/>
    <w:rsid w:val="67CD478A"/>
    <w:rsid w:val="67D378E3"/>
    <w:rsid w:val="67E712BB"/>
    <w:rsid w:val="67F60303"/>
    <w:rsid w:val="680A4458"/>
    <w:rsid w:val="680D4912"/>
    <w:rsid w:val="68176954"/>
    <w:rsid w:val="681D2247"/>
    <w:rsid w:val="682407EB"/>
    <w:rsid w:val="68344E99"/>
    <w:rsid w:val="68397820"/>
    <w:rsid w:val="683A73A2"/>
    <w:rsid w:val="683B40CD"/>
    <w:rsid w:val="687465A0"/>
    <w:rsid w:val="689D7405"/>
    <w:rsid w:val="690B2E11"/>
    <w:rsid w:val="69147F9C"/>
    <w:rsid w:val="694D6822"/>
    <w:rsid w:val="696D78A7"/>
    <w:rsid w:val="69770B6D"/>
    <w:rsid w:val="69775326"/>
    <w:rsid w:val="69877D3F"/>
    <w:rsid w:val="69A57D3D"/>
    <w:rsid w:val="69C05D8C"/>
    <w:rsid w:val="69D819D9"/>
    <w:rsid w:val="6A1D48CB"/>
    <w:rsid w:val="6A226F9F"/>
    <w:rsid w:val="6A2C6178"/>
    <w:rsid w:val="6A3B0877"/>
    <w:rsid w:val="6A416D00"/>
    <w:rsid w:val="6A562A54"/>
    <w:rsid w:val="6A6446E7"/>
    <w:rsid w:val="6A706072"/>
    <w:rsid w:val="6A7E0BC6"/>
    <w:rsid w:val="6A9E3ACD"/>
    <w:rsid w:val="6AA63DE6"/>
    <w:rsid w:val="6AE32113"/>
    <w:rsid w:val="6AEC364B"/>
    <w:rsid w:val="6B14418F"/>
    <w:rsid w:val="6B6156A4"/>
    <w:rsid w:val="6B742BE0"/>
    <w:rsid w:val="6B836635"/>
    <w:rsid w:val="6BAF6AF5"/>
    <w:rsid w:val="6BD52969"/>
    <w:rsid w:val="6BEF0BF5"/>
    <w:rsid w:val="6C4E16C0"/>
    <w:rsid w:val="6C4F346A"/>
    <w:rsid w:val="6C82328F"/>
    <w:rsid w:val="6C8C037E"/>
    <w:rsid w:val="6C8C24B7"/>
    <w:rsid w:val="6C9142BB"/>
    <w:rsid w:val="6C952459"/>
    <w:rsid w:val="6CCB0A49"/>
    <w:rsid w:val="6CE10ADD"/>
    <w:rsid w:val="6CE80E86"/>
    <w:rsid w:val="6CF4798F"/>
    <w:rsid w:val="6D014CD9"/>
    <w:rsid w:val="6D535020"/>
    <w:rsid w:val="6D575FC5"/>
    <w:rsid w:val="6D5A432F"/>
    <w:rsid w:val="6DCA4D99"/>
    <w:rsid w:val="6DD87800"/>
    <w:rsid w:val="6E0A2E47"/>
    <w:rsid w:val="6E302DD3"/>
    <w:rsid w:val="6E4A0F41"/>
    <w:rsid w:val="6E724F08"/>
    <w:rsid w:val="6E8861F1"/>
    <w:rsid w:val="6F037A31"/>
    <w:rsid w:val="6F35039E"/>
    <w:rsid w:val="6F48681A"/>
    <w:rsid w:val="6FAB6F8A"/>
    <w:rsid w:val="6FAF6919"/>
    <w:rsid w:val="6FB545A5"/>
    <w:rsid w:val="6FB8695E"/>
    <w:rsid w:val="6FF8099A"/>
    <w:rsid w:val="6FFC2892"/>
    <w:rsid w:val="703B3999"/>
    <w:rsid w:val="7047457F"/>
    <w:rsid w:val="70656884"/>
    <w:rsid w:val="70813C63"/>
    <w:rsid w:val="70841CB2"/>
    <w:rsid w:val="709D5ABE"/>
    <w:rsid w:val="70A6369B"/>
    <w:rsid w:val="70C52704"/>
    <w:rsid w:val="70D22F2A"/>
    <w:rsid w:val="70E72AFF"/>
    <w:rsid w:val="70F6519A"/>
    <w:rsid w:val="70FE21B5"/>
    <w:rsid w:val="71541D94"/>
    <w:rsid w:val="71673DDF"/>
    <w:rsid w:val="716D1958"/>
    <w:rsid w:val="716E15A8"/>
    <w:rsid w:val="717D3439"/>
    <w:rsid w:val="71A436C9"/>
    <w:rsid w:val="71BD574A"/>
    <w:rsid w:val="71E66C4E"/>
    <w:rsid w:val="72114D6B"/>
    <w:rsid w:val="72154D5D"/>
    <w:rsid w:val="72645C5C"/>
    <w:rsid w:val="727B22EA"/>
    <w:rsid w:val="727D3A06"/>
    <w:rsid w:val="728D2574"/>
    <w:rsid w:val="72AA0FA8"/>
    <w:rsid w:val="72EF4E8D"/>
    <w:rsid w:val="72F42FDB"/>
    <w:rsid w:val="72FE3207"/>
    <w:rsid w:val="72FE42CA"/>
    <w:rsid w:val="73004B03"/>
    <w:rsid w:val="73077919"/>
    <w:rsid w:val="734E6286"/>
    <w:rsid w:val="736570E9"/>
    <w:rsid w:val="73974BCF"/>
    <w:rsid w:val="73C5291A"/>
    <w:rsid w:val="74001F84"/>
    <w:rsid w:val="74282E1B"/>
    <w:rsid w:val="74422755"/>
    <w:rsid w:val="746716AE"/>
    <w:rsid w:val="74686026"/>
    <w:rsid w:val="74A9019B"/>
    <w:rsid w:val="74B80448"/>
    <w:rsid w:val="74DD62D3"/>
    <w:rsid w:val="74DE38DA"/>
    <w:rsid w:val="74E33CA8"/>
    <w:rsid w:val="7517085F"/>
    <w:rsid w:val="7590304B"/>
    <w:rsid w:val="75E06BAC"/>
    <w:rsid w:val="75F56B6E"/>
    <w:rsid w:val="76093B12"/>
    <w:rsid w:val="760964A9"/>
    <w:rsid w:val="762F5130"/>
    <w:rsid w:val="762F6556"/>
    <w:rsid w:val="76613849"/>
    <w:rsid w:val="76694D7F"/>
    <w:rsid w:val="769D492D"/>
    <w:rsid w:val="76BE5B1C"/>
    <w:rsid w:val="77017686"/>
    <w:rsid w:val="77056F93"/>
    <w:rsid w:val="77237FA3"/>
    <w:rsid w:val="773A6A20"/>
    <w:rsid w:val="774D4E06"/>
    <w:rsid w:val="77591B65"/>
    <w:rsid w:val="77671BBA"/>
    <w:rsid w:val="77B20E05"/>
    <w:rsid w:val="78140862"/>
    <w:rsid w:val="783A3DA2"/>
    <w:rsid w:val="785F799F"/>
    <w:rsid w:val="787016ED"/>
    <w:rsid w:val="79393258"/>
    <w:rsid w:val="797E6EA4"/>
    <w:rsid w:val="79B11968"/>
    <w:rsid w:val="79ED2DC9"/>
    <w:rsid w:val="7A10547D"/>
    <w:rsid w:val="7A22127E"/>
    <w:rsid w:val="7A281D94"/>
    <w:rsid w:val="7A5274EC"/>
    <w:rsid w:val="7A7C0C64"/>
    <w:rsid w:val="7A8F6CFE"/>
    <w:rsid w:val="7A9F369A"/>
    <w:rsid w:val="7AE072C9"/>
    <w:rsid w:val="7B3F74C4"/>
    <w:rsid w:val="7B447251"/>
    <w:rsid w:val="7B767E5A"/>
    <w:rsid w:val="7B92575F"/>
    <w:rsid w:val="7BB46226"/>
    <w:rsid w:val="7BC36077"/>
    <w:rsid w:val="7C0D5DD0"/>
    <w:rsid w:val="7C1F3773"/>
    <w:rsid w:val="7C291980"/>
    <w:rsid w:val="7C37107B"/>
    <w:rsid w:val="7C7B26DE"/>
    <w:rsid w:val="7C8663E6"/>
    <w:rsid w:val="7C8A248F"/>
    <w:rsid w:val="7C8C1480"/>
    <w:rsid w:val="7D0E7F21"/>
    <w:rsid w:val="7D1A17E4"/>
    <w:rsid w:val="7D1F0E17"/>
    <w:rsid w:val="7D5D7A43"/>
    <w:rsid w:val="7D9D4249"/>
    <w:rsid w:val="7DA75DAC"/>
    <w:rsid w:val="7DBA1C14"/>
    <w:rsid w:val="7DD77AD5"/>
    <w:rsid w:val="7DF00CF7"/>
    <w:rsid w:val="7E0513DD"/>
    <w:rsid w:val="7E664A60"/>
    <w:rsid w:val="7E710CAD"/>
    <w:rsid w:val="7E8F26B5"/>
    <w:rsid w:val="7EA13DCE"/>
    <w:rsid w:val="7EB2206B"/>
    <w:rsid w:val="7EB93D7D"/>
    <w:rsid w:val="7ED2676F"/>
    <w:rsid w:val="7F0B206B"/>
    <w:rsid w:val="7F8F3A96"/>
    <w:rsid w:val="7FA503DB"/>
    <w:rsid w:val="7FB71754"/>
    <w:rsid w:val="7FB87D22"/>
    <w:rsid w:val="7FDF4CCE"/>
    <w:rsid w:val="7FEE5591"/>
    <w:rsid w:val="7FFA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2018-08-22T02:11:00Z</dcterms:created>
  <dc:creator>huanghz</dc:creator>
  <cp:lastModifiedBy>旋葎</cp:lastModifiedBy>
  <dcterms:modified xsi:type="dcterms:W3CDTF">2018-09-05T09:25:05Z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